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13814042">
            <wp:simplePos x="0" y="0"/>
            <wp:positionH relativeFrom="page">
              <wp:posOffset>0</wp:posOffset>
            </wp:positionH>
            <wp:positionV relativeFrom="paragraph">
              <wp:posOffset>-1129030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DCFC" w14:textId="77777777" w:rsidR="00D43C45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DATA BASE SYSTEM-</w:t>
                            </w:r>
                          </w:p>
                          <w:p w14:paraId="48DC9B5B" w14:textId="78FA050B" w:rsidR="006F3721" w:rsidRPr="00F40045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LTTS PROJECT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34A1DCFC" w14:textId="77777777" w:rsidR="00D43C45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DATA BASE SYSTEM-</w:t>
                      </w:r>
                    </w:p>
                    <w:p w14:paraId="48DC9B5B" w14:textId="78FA050B" w:rsidR="006F3721" w:rsidRPr="00F40045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LTTS PROJECT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4B3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1DA43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08ADF78" w:rsidR="002979C3" w:rsidRPr="00404B4F" w:rsidRDefault="00D43C45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4DFC6866" w:rsidR="002979C3" w:rsidRPr="00B96BE2" w:rsidRDefault="00D43C45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31-03-22</w:t>
            </w:r>
          </w:p>
        </w:tc>
        <w:tc>
          <w:tcPr>
            <w:tcW w:w="863" w:type="pct"/>
            <w:vAlign w:val="center"/>
          </w:tcPr>
          <w:p w14:paraId="48DC9A5B" w14:textId="29D62117" w:rsidR="001B4CE7" w:rsidRPr="007B3ACD" w:rsidRDefault="00D43C45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PULIPATI JEEVANA SANDYA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72A6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761D" w14:textId="77777777" w:rsidR="00372A60" w:rsidRDefault="00372A60" w:rsidP="006A582B">
      <w:r>
        <w:separator/>
      </w:r>
    </w:p>
  </w:endnote>
  <w:endnote w:type="continuationSeparator" w:id="0">
    <w:p w14:paraId="0290AC7F" w14:textId="77777777" w:rsidR="00372A60" w:rsidRDefault="00372A60" w:rsidP="006A582B">
      <w:r>
        <w:continuationSeparator/>
      </w:r>
    </w:p>
  </w:endnote>
  <w:endnote w:type="continuationNotice" w:id="1">
    <w:p w14:paraId="520BD331" w14:textId="77777777" w:rsidR="00372A60" w:rsidRDefault="00372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7A82" w14:textId="77777777" w:rsidR="00372A60" w:rsidRDefault="00372A60" w:rsidP="006A582B">
      <w:r>
        <w:separator/>
      </w:r>
    </w:p>
  </w:footnote>
  <w:footnote w:type="continuationSeparator" w:id="0">
    <w:p w14:paraId="6506FC9E" w14:textId="77777777" w:rsidR="00372A60" w:rsidRDefault="00372A60" w:rsidP="006A582B">
      <w:r>
        <w:continuationSeparator/>
      </w:r>
    </w:p>
  </w:footnote>
  <w:footnote w:type="continuationNotice" w:id="1">
    <w:p w14:paraId="667BE853" w14:textId="77777777" w:rsidR="00372A60" w:rsidRDefault="00372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2A60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3C45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sandhya pulipati</cp:lastModifiedBy>
  <cp:revision>22</cp:revision>
  <cp:lastPrinted>2014-03-29T07:34:00Z</cp:lastPrinted>
  <dcterms:created xsi:type="dcterms:W3CDTF">2020-05-13T03:02:00Z</dcterms:created>
  <dcterms:modified xsi:type="dcterms:W3CDTF">2022-03-31T03:51:00Z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